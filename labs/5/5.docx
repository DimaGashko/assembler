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3E01FE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3E01FE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3E01FE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3E01FE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3E01FE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3E01FE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3E01F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3E01F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AD9BDAC" w:rsidR="00141DAA" w:rsidRPr="003E01FE" w:rsidRDefault="00141DAA" w:rsidP="003340A6">
      <w:pPr>
        <w:ind w:left="142" w:firstLine="0"/>
        <w:jc w:val="center"/>
        <w:rPr>
          <w:b/>
          <w:spacing w:val="-10"/>
          <w:sz w:val="32"/>
          <w:szCs w:val="28"/>
          <w:lang w:val="uk-UA" w:eastAsia="uk-UA"/>
        </w:rPr>
      </w:pPr>
      <w:r w:rsidRPr="003E01FE">
        <w:rPr>
          <w:b/>
          <w:spacing w:val="-10"/>
          <w:sz w:val="32"/>
          <w:szCs w:val="28"/>
          <w:lang w:val="uk-UA" w:eastAsia="uk-UA"/>
        </w:rPr>
        <w:t>Лабораторна робота №</w:t>
      </w:r>
      <w:r w:rsidR="00FE70C0" w:rsidRPr="003E01FE">
        <w:rPr>
          <w:b/>
          <w:spacing w:val="-10"/>
          <w:sz w:val="32"/>
          <w:szCs w:val="28"/>
          <w:lang w:val="uk-UA" w:eastAsia="uk-UA"/>
        </w:rPr>
        <w:t>5</w:t>
      </w:r>
    </w:p>
    <w:p w14:paraId="0B542069" w14:textId="77777777" w:rsidR="003340A6" w:rsidRPr="003E01FE" w:rsidRDefault="003340A6" w:rsidP="003340A6">
      <w:pPr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DA3E2EE" w14:textId="78FE8B4A" w:rsidR="003E01FE" w:rsidRPr="003E01FE" w:rsidRDefault="00FE70C0" w:rsidP="003E01F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3E01FE">
        <w:rPr>
          <w:b/>
          <w:spacing w:val="-10"/>
          <w:sz w:val="28"/>
          <w:szCs w:val="28"/>
          <w:lang w:val="uk-UA" w:eastAsia="uk-UA"/>
        </w:rPr>
        <w:t>Ланцюжкові команди</w:t>
      </w:r>
    </w:p>
    <w:p w14:paraId="0F1269F6" w14:textId="2B1A8D64" w:rsidR="007669FF" w:rsidRPr="003E01FE" w:rsidRDefault="007669FF" w:rsidP="003E01FE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3"/>
          <w:szCs w:val="23"/>
          <w:lang w:val="uk-UA" w:eastAsia="uk-UA"/>
        </w:rPr>
      </w:pPr>
      <w:r w:rsidRPr="003E01FE">
        <w:rPr>
          <w:b/>
          <w:sz w:val="28"/>
          <w:szCs w:val="28"/>
          <w:lang w:val="uk-UA"/>
        </w:rPr>
        <w:t>Ціль роботи:</w:t>
      </w:r>
      <w:r w:rsidR="003340A6" w:rsidRPr="003E01FE">
        <w:rPr>
          <w:kern w:val="0"/>
          <w:sz w:val="28"/>
          <w:szCs w:val="28"/>
          <w:lang w:val="uk-UA" w:eastAsia="uk-UA"/>
        </w:rPr>
        <w:t xml:space="preserve"> </w:t>
      </w:r>
      <w:r w:rsidR="003E01FE" w:rsidRPr="003E01FE">
        <w:rPr>
          <w:kern w:val="0"/>
          <w:sz w:val="28"/>
          <w:szCs w:val="28"/>
          <w:lang w:val="uk-UA" w:eastAsia="uk-UA"/>
        </w:rPr>
        <w:t>навчитися</w:t>
      </w:r>
      <w:r w:rsidR="003E01FE" w:rsidRPr="003E01FE">
        <w:rPr>
          <w:kern w:val="0"/>
          <w:sz w:val="28"/>
          <w:szCs w:val="28"/>
          <w:lang w:val="uk-UA" w:eastAsia="uk-UA"/>
        </w:rPr>
        <w:t xml:space="preserve"> розробляти програм</w:t>
      </w:r>
      <w:r w:rsidR="003E01FE" w:rsidRPr="003E01FE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E01FE" w:rsidRPr="003E01FE">
        <w:rPr>
          <w:kern w:val="0"/>
          <w:sz w:val="28"/>
          <w:szCs w:val="28"/>
          <w:lang w:val="uk-UA" w:eastAsia="uk-UA"/>
        </w:rPr>
        <w:t>ням ланцюжкових команд</w:t>
      </w:r>
      <w:r w:rsidR="003E01FE" w:rsidRPr="003E01FE">
        <w:rPr>
          <w:kern w:val="0"/>
          <w:sz w:val="28"/>
          <w:szCs w:val="28"/>
          <w:lang w:val="uk-UA" w:eastAsia="uk-UA"/>
        </w:rPr>
        <w:cr/>
      </w:r>
    </w:p>
    <w:p w14:paraId="6BAF16AA" w14:textId="035C2C9F" w:rsidR="00B76CC5" w:rsidRPr="003E01FE" w:rsidRDefault="007669FF" w:rsidP="004F3E0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kern w:val="0"/>
          <w:sz w:val="29"/>
          <w:szCs w:val="23"/>
          <w:lang w:val="uk-UA" w:eastAsia="uk-UA"/>
        </w:rPr>
      </w:pPr>
      <w:r w:rsidRPr="003E01FE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6AC49CA2" w14:textId="77777777" w:rsidR="003E01FE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Ланцюжкові команди використовуються для обробки великих обсягів даних, що знаходяться у сусідніх адресах</w:t>
      </w:r>
      <w:r w:rsidRPr="003E01FE">
        <w:rPr>
          <w:sz w:val="28"/>
          <w:lang w:val="uk-UA"/>
        </w:rPr>
        <w:t xml:space="preserve"> пам'яті. </w:t>
      </w:r>
    </w:p>
    <w:p w14:paraId="0459CA45" w14:textId="2F56A2C6" w:rsidR="003E01FE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Ланцюжок може містити до 64 К</w:t>
      </w:r>
      <w:r w:rsidRPr="003E01FE">
        <w:rPr>
          <w:sz w:val="28"/>
          <w:lang w:val="uk-UA"/>
        </w:rPr>
        <w:t xml:space="preserve">байт даних. Кожна </w:t>
      </w:r>
      <w:r w:rsidRPr="003E01FE">
        <w:rPr>
          <w:sz w:val="28"/>
          <w:lang w:val="uk-UA"/>
        </w:rPr>
        <w:t>л</w:t>
      </w:r>
      <w:r w:rsidRPr="003E01FE">
        <w:rPr>
          <w:sz w:val="28"/>
          <w:lang w:val="uk-UA"/>
        </w:rPr>
        <w:t>анцюжкова операція реалізується трьома командами, що визначають типи операндів –</w:t>
      </w:r>
      <w:r w:rsidR="001E138A">
        <w:rPr>
          <w:sz w:val="28"/>
          <w:lang w:val="uk-UA"/>
        </w:rPr>
        <w:t xml:space="preserve"> байт, слово або подвійне слово. </w:t>
      </w:r>
      <w:r w:rsidRPr="003E01FE">
        <w:rPr>
          <w:sz w:val="28"/>
          <w:lang w:val="uk-UA"/>
        </w:rPr>
        <w:t>У ланцюжковій команді можливо не задавати тип операндів. Транслятор асемблера самостійно визначає тип елементів ланцюжків по їхньому опису й генерує одну із трьох машинних команд, що дозволяють обробляти байти, слова, подвійні слова. Над ланцюжками даних можуть виконуватися наступні операції:</w:t>
      </w:r>
    </w:p>
    <w:p w14:paraId="5311EDAB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пересилання ланцюжка: </w:t>
      </w:r>
      <w:r w:rsidRPr="007C6853">
        <w:rPr>
          <w:b/>
          <w:sz w:val="28"/>
          <w:lang w:val="uk-UA"/>
        </w:rPr>
        <w:t>movs</w:t>
      </w:r>
      <w:r w:rsidRPr="003E01FE">
        <w:rPr>
          <w:sz w:val="28"/>
          <w:lang w:val="uk-UA"/>
        </w:rPr>
        <w:t xml:space="preserve"> адреса_приймача, адреса_джерела </w:t>
      </w:r>
    </w:p>
    <w:p w14:paraId="05BB20B1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порівняння ланцюжків: </w:t>
      </w:r>
      <w:r w:rsidRPr="007C6853">
        <w:rPr>
          <w:b/>
          <w:sz w:val="28"/>
          <w:lang w:val="uk-UA"/>
        </w:rPr>
        <w:t>cmps</w:t>
      </w:r>
      <w:r w:rsidRPr="003E01FE">
        <w:rPr>
          <w:sz w:val="28"/>
          <w:lang w:val="uk-UA"/>
        </w:rPr>
        <w:t xml:space="preserve"> адреса_приймача, адреса_джерела</w:t>
      </w:r>
    </w:p>
    <w:p w14:paraId="246425BE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сканування ланцюжка: </w:t>
      </w:r>
      <w:r w:rsidRPr="007C6853">
        <w:rPr>
          <w:b/>
          <w:sz w:val="28"/>
          <w:lang w:val="uk-UA"/>
        </w:rPr>
        <w:t>scas</w:t>
      </w:r>
      <w:r w:rsidRPr="003E01FE">
        <w:rPr>
          <w:sz w:val="28"/>
          <w:lang w:val="uk-UA"/>
        </w:rPr>
        <w:t xml:space="preserve"> адреса_приймача </w:t>
      </w:r>
    </w:p>
    <w:p w14:paraId="1595B0B5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Організація роботи ланцюжкових команд </w:t>
      </w:r>
    </w:p>
    <w:p w14:paraId="09E66C17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До особливостей ланцюжкових о</w:t>
      </w:r>
      <w:r w:rsidR="007C6853">
        <w:rPr>
          <w:sz w:val="28"/>
          <w:lang w:val="uk-UA"/>
        </w:rPr>
        <w:t>перацій можна віднести: розташу</w:t>
      </w:r>
      <w:r w:rsidRPr="003E01FE">
        <w:rPr>
          <w:sz w:val="28"/>
          <w:lang w:val="uk-UA"/>
        </w:rPr>
        <w:t xml:space="preserve">вання областей даних у пам'яті, вибір </w:t>
      </w:r>
      <w:r w:rsidR="007C6853">
        <w:rPr>
          <w:sz w:val="28"/>
          <w:lang w:val="uk-UA"/>
        </w:rPr>
        <w:t>напрямку обробки даних, автома</w:t>
      </w:r>
      <w:r w:rsidRPr="003E01FE">
        <w:rPr>
          <w:sz w:val="28"/>
          <w:lang w:val="uk-UA"/>
        </w:rPr>
        <w:t xml:space="preserve">тичне просування до наступного елемента даного ланцюжка. </w:t>
      </w:r>
    </w:p>
    <w:p w14:paraId="5044CF61" w14:textId="0CC558A5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>Для орг</w:t>
      </w:r>
      <w:r w:rsidR="007C6853">
        <w:rPr>
          <w:sz w:val="28"/>
          <w:lang w:val="uk-UA"/>
        </w:rPr>
        <w:t>ані</w:t>
      </w:r>
      <w:r w:rsidRPr="003E01FE">
        <w:rPr>
          <w:sz w:val="28"/>
          <w:lang w:val="uk-UA"/>
        </w:rPr>
        <w:t>зації роботи ланцюжкових команд необхідно виконати наступні дії:</w:t>
      </w:r>
    </w:p>
    <w:p w14:paraId="6853BFFE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t xml:space="preserve"> </w:t>
      </w: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сформувати фізичні адреси ланцюжків – адреса_джерела, адре- са_приймача; </w:t>
      </w:r>
    </w:p>
    <w:p w14:paraId="057F2B68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початкові зсуви інформації в ланцюжках; </w:t>
      </w:r>
    </w:p>
    <w:p w14:paraId="4509B62D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порядок зміни адрес у ланцюжках; </w:t>
      </w:r>
    </w:p>
    <w:p w14:paraId="449D9667" w14:textId="77777777" w:rsidR="007C6853" w:rsidRDefault="003E01FE" w:rsidP="003E01FE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sym w:font="Symbol" w:char="F0B7"/>
      </w:r>
      <w:r w:rsidRPr="003E01FE">
        <w:rPr>
          <w:sz w:val="28"/>
          <w:lang w:val="uk-UA"/>
        </w:rPr>
        <w:t xml:space="preserve"> визначити кількість повторів операції</w:t>
      </w:r>
      <w:r w:rsidR="007C6853">
        <w:rPr>
          <w:sz w:val="28"/>
          <w:lang w:val="uk-UA"/>
        </w:rPr>
        <w:t>.</w:t>
      </w:r>
    </w:p>
    <w:p w14:paraId="7BF23233" w14:textId="63EF924C" w:rsidR="003E01FE" w:rsidRPr="007C6853" w:rsidRDefault="003E01FE" w:rsidP="007C6853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lang w:val="uk-UA"/>
        </w:rPr>
      </w:pPr>
      <w:r w:rsidRPr="003E01FE">
        <w:rPr>
          <w:sz w:val="28"/>
          <w:lang w:val="uk-UA"/>
        </w:rPr>
        <w:lastRenderedPageBreak/>
        <w:t xml:space="preserve"> Застосування ланцюжкових команд накладає обмеження на області розташування даних. Оброблювані дані можуть перебувати в області пам'яті, описуваної сегментним регіс</w:t>
      </w:r>
      <w:r w:rsidR="007C6853">
        <w:rPr>
          <w:sz w:val="28"/>
          <w:lang w:val="uk-UA"/>
        </w:rPr>
        <w:t>тром DS, тобто в поточному сег</w:t>
      </w:r>
      <w:r w:rsidRPr="003E01FE">
        <w:rPr>
          <w:sz w:val="28"/>
          <w:lang w:val="uk-UA"/>
        </w:rPr>
        <w:t>менті даних. Результати можуть міст</w:t>
      </w:r>
      <w:r w:rsidR="007C6853">
        <w:rPr>
          <w:sz w:val="28"/>
          <w:lang w:val="uk-UA"/>
        </w:rPr>
        <w:t>итися тільки в додатковому сег</w:t>
      </w:r>
      <w:r w:rsidRPr="003E01FE">
        <w:rPr>
          <w:sz w:val="28"/>
          <w:lang w:val="uk-UA"/>
        </w:rPr>
        <w:t>менті даних, який адресується сегментним регістром ES. Знаходження інформації всередині ланцюжків визначається по зсуву, занесеним в спеціальні індексні регістри. Індексний регістр SI визначає розташування інформації для ланцюжка-джерела, а індексний регістр DI – для ланцюжка-одержувача. Повні фізич</w:t>
      </w:r>
      <w:r w:rsidR="007C6853">
        <w:rPr>
          <w:sz w:val="28"/>
          <w:lang w:val="uk-UA"/>
        </w:rPr>
        <w:t>ні адреси для операндів ланцюж</w:t>
      </w:r>
      <w:r w:rsidRPr="003E01FE">
        <w:rPr>
          <w:sz w:val="28"/>
          <w:lang w:val="uk-UA"/>
        </w:rPr>
        <w:t>кових команд визначаються наступними регістровими парами: адреса_ джерела – пари DS:SI; адреса_приймача – пари ES:DI. Ланцюжкові команди самі виконують модифікацію регістрів SI й DI, що адресують операнди, забезпечую</w:t>
      </w:r>
      <w:r w:rsidR="007C6853">
        <w:rPr>
          <w:sz w:val="28"/>
          <w:lang w:val="uk-UA"/>
        </w:rPr>
        <w:t>чи тим самим автоматичне просу</w:t>
      </w:r>
      <w:r w:rsidRPr="003E01FE">
        <w:rPr>
          <w:sz w:val="28"/>
          <w:lang w:val="uk-UA"/>
        </w:rPr>
        <w:t>вання по ланцюжку. Вміст регістрів SI й DI буде змінюватися на один, два або чотири відповідно до розмірності оброблюваних даних: байт, слово, подвійне слово</w:t>
      </w:r>
    </w:p>
    <w:p w14:paraId="6ACD4225" w14:textId="77777777" w:rsidR="00F96514" w:rsidRPr="003E01FE" w:rsidRDefault="00F96514" w:rsidP="003E01FE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8D3AA5" w14:textId="22A9E2D0" w:rsidR="00582D28" w:rsidRPr="003E01FE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3E01FE">
        <w:rPr>
          <w:b/>
          <w:sz w:val="28"/>
          <w:lang w:val="uk-UA"/>
        </w:rPr>
        <w:t>Завдання</w:t>
      </w:r>
      <w:r w:rsidR="00F96514" w:rsidRPr="003E01FE">
        <w:rPr>
          <w:b/>
          <w:sz w:val="28"/>
          <w:lang w:val="uk-UA"/>
        </w:rPr>
        <w:t>:</w:t>
      </w:r>
    </w:p>
    <w:p w14:paraId="3DCE24CA" w14:textId="1448DCB0" w:rsidR="00F96514" w:rsidRPr="007C6853" w:rsidRDefault="007C6853" w:rsidP="007C6853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Сформувати масив даних. П</w:t>
      </w:r>
      <w:r w:rsidRPr="007C6853">
        <w:rPr>
          <w:sz w:val="28"/>
          <w:lang w:val="uk-UA"/>
        </w:rPr>
        <w:t xml:space="preserve">еренести елементи масиву </w:t>
      </w:r>
      <w:r>
        <w:rPr>
          <w:sz w:val="28"/>
          <w:lang w:val="uk-UA"/>
        </w:rPr>
        <w:t>в</w:t>
      </w:r>
      <w:r w:rsidRPr="007C6853">
        <w:rPr>
          <w:sz w:val="28"/>
          <w:lang w:val="uk-UA"/>
        </w:rPr>
        <w:t xml:space="preserve"> пустий масив у зворотному</w:t>
      </w:r>
      <w:r>
        <w:rPr>
          <w:sz w:val="28"/>
          <w:lang w:val="uk-UA"/>
        </w:rPr>
        <w:t xml:space="preserve"> напрямку.</w:t>
      </w:r>
    </w:p>
    <w:p w14:paraId="34EDF175" w14:textId="77777777" w:rsidR="00340BA5" w:rsidRPr="003E01FE" w:rsidRDefault="00340BA5" w:rsidP="00340BA5">
      <w:pPr>
        <w:pStyle w:val="af2"/>
        <w:autoSpaceDE w:val="0"/>
        <w:autoSpaceDN w:val="0"/>
        <w:adjustRightInd w:val="0"/>
        <w:ind w:left="927" w:firstLine="0"/>
        <w:jc w:val="left"/>
        <w:rPr>
          <w:sz w:val="28"/>
          <w:lang w:val="uk-UA"/>
        </w:rPr>
      </w:pPr>
    </w:p>
    <w:p w14:paraId="41F10395" w14:textId="77777777" w:rsidR="0028127B" w:rsidRDefault="0028127B">
      <w:pPr>
        <w:ind w:firstLine="0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4E1A04AE" w14:textId="58655169" w:rsidR="00F96514" w:rsidRPr="001E138A" w:rsidRDefault="00F96514" w:rsidP="0028127B">
      <w:pPr>
        <w:autoSpaceDE w:val="0"/>
        <w:autoSpaceDN w:val="0"/>
        <w:adjustRightInd w:val="0"/>
        <w:ind w:firstLine="0"/>
        <w:jc w:val="left"/>
        <w:rPr>
          <w:b/>
          <w:sz w:val="28"/>
        </w:rPr>
      </w:pPr>
      <w:r w:rsidRPr="003E01FE">
        <w:rPr>
          <w:b/>
          <w:sz w:val="28"/>
          <w:lang w:val="uk-UA"/>
        </w:rPr>
        <w:lastRenderedPageBreak/>
        <w:t>Рішення:</w:t>
      </w:r>
    </w:p>
    <w:p w14:paraId="30D55BB8" w14:textId="77777777" w:rsidR="004F3E0E" w:rsidRPr="003E01FE" w:rsidRDefault="004F3E0E" w:rsidP="00A97D57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3E01FE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918D66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Dat Segment</w:t>
      </w:r>
    </w:p>
    <w:p w14:paraId="58E5581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len equ 13</w:t>
      </w:r>
    </w:p>
    <w:p w14:paraId="7170AF0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source db 'Hello, World!','$'</w:t>
      </w:r>
    </w:p>
    <w:p w14:paraId="0AF6E554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dest db len DUP (' ')   </w:t>
      </w:r>
    </w:p>
    <w:p w14:paraId="3CC875E6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Dat EndS</w:t>
      </w:r>
    </w:p>
    <w:p w14:paraId="715FBCBD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00D883BE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Codl Segment</w:t>
      </w:r>
    </w:p>
    <w:p w14:paraId="0D42C4D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assume ds:data, es:data</w:t>
      </w:r>
    </w:p>
    <w:p w14:paraId="558694D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</w:t>
      </w:r>
    </w:p>
    <w:p w14:paraId="270909E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start: </w:t>
      </w:r>
    </w:p>
    <w:p w14:paraId="20CDECF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ax, dat </w:t>
      </w:r>
    </w:p>
    <w:p w14:paraId="17077CF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ds, ax </w:t>
      </w:r>
    </w:p>
    <w:p w14:paraId="1552F2E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es, ax</w:t>
      </w:r>
    </w:p>
    <w:p w14:paraId="2A3CEDC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7E7A6957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cli</w:t>
      </w:r>
    </w:p>
    <w:p w14:paraId="3928397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5730BA9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si, source</w:t>
      </w:r>
    </w:p>
    <w:p w14:paraId="0372BCC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di, dest </w:t>
      </w:r>
    </w:p>
    <w:p w14:paraId="63BFC453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EDB954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cx, len + 1 </w:t>
      </w:r>
    </w:p>
    <w:p w14:paraId="58FB42B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3A3BA34D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rep movsb</w:t>
      </w:r>
    </w:p>
    <w:p w14:paraId="1CF490A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6D5D00D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si, offset dest</w:t>
      </w:r>
    </w:p>
    <w:p w14:paraId="23F5690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bx, 0</w:t>
      </w:r>
    </w:p>
    <w:p w14:paraId="18CC262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cx, len / 2</w:t>
      </w:r>
    </w:p>
    <w:p w14:paraId="6AE0D83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4ED2E62E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L1:</w:t>
      </w:r>
    </w:p>
    <w:p w14:paraId="0BD561D5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bp, len - 1</w:t>
      </w:r>
    </w:p>
    <w:p w14:paraId="1416EA2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sub bp, bx</w:t>
      </w:r>
    </w:p>
    <w:p w14:paraId="4E223987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1205DBF1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al, [si + bx]</w:t>
      </w:r>
    </w:p>
    <w:p w14:paraId="05D3759C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dl, [si + bp]</w:t>
      </w:r>
    </w:p>
    <w:p w14:paraId="1C5398F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4E203DE1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bx], dl</w:t>
      </w:r>
    </w:p>
    <w:p w14:paraId="45F2CE22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mov [si + bp], al</w:t>
      </w:r>
    </w:p>
    <w:p w14:paraId="0EDACFB0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</w:t>
      </w:r>
    </w:p>
    <w:p w14:paraId="7B5E448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   add bx, 1</w:t>
      </w:r>
    </w:p>
    <w:p w14:paraId="6A784569" w14:textId="089576C8" w:rsidR="0028127B" w:rsidRPr="0028127B" w:rsidRDefault="00C54000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  <w:bookmarkStart w:id="0" w:name="_GoBack"/>
      <w:bookmarkEnd w:id="0"/>
      <w:r w:rsidR="0028127B" w:rsidRPr="0028127B">
        <w:rPr>
          <w:rFonts w:asciiTheme="minorHAnsi" w:hAnsiTheme="minorHAnsi" w:cstheme="minorHAnsi"/>
          <w:sz w:val="22"/>
          <w:szCs w:val="22"/>
          <w:lang w:val="uk-UA"/>
        </w:rPr>
        <w:t>loop L1</w:t>
      </w:r>
    </w:p>
    <w:p w14:paraId="230BC0E9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</w:t>
      </w:r>
    </w:p>
    <w:p w14:paraId="14F4767A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lea dx, dest</w:t>
      </w:r>
    </w:p>
    <w:p w14:paraId="0171D2E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mov ah, 09h </w:t>
      </w:r>
    </w:p>
    <w:p w14:paraId="06B4C4A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 xml:space="preserve">      int 21h</w:t>
      </w:r>
    </w:p>
    <w:p w14:paraId="5FEA1C1B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3345156F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Codl EndS</w:t>
      </w:r>
    </w:p>
    <w:p w14:paraId="7C540868" w14:textId="77777777" w:rsidR="0028127B" w:rsidRPr="0028127B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677ED1FC" w14:textId="7CD9AB4F" w:rsidR="004F3E0E" w:rsidRDefault="0028127B" w:rsidP="0028127B">
      <w:pPr>
        <w:autoSpaceDE w:val="0"/>
        <w:autoSpaceDN w:val="0"/>
        <w:adjustRightInd w:val="0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  <w:r w:rsidRPr="0028127B">
        <w:rPr>
          <w:rFonts w:asciiTheme="minorHAnsi" w:hAnsiTheme="minorHAnsi" w:cstheme="minorHAnsi"/>
          <w:sz w:val="22"/>
          <w:szCs w:val="22"/>
          <w:lang w:val="uk-UA"/>
        </w:rPr>
        <w:t>End start</w:t>
      </w:r>
    </w:p>
    <w:p w14:paraId="458DE4F8" w14:textId="77777777" w:rsidR="0028127B" w:rsidRPr="003E01FE" w:rsidRDefault="0028127B" w:rsidP="0028127B">
      <w:pPr>
        <w:autoSpaceDE w:val="0"/>
        <w:autoSpaceDN w:val="0"/>
        <w:adjustRightInd w:val="0"/>
        <w:ind w:firstLine="0"/>
        <w:jc w:val="left"/>
        <w:rPr>
          <w:b/>
          <w:sz w:val="28"/>
          <w:lang w:val="uk-UA"/>
        </w:rPr>
      </w:pPr>
    </w:p>
    <w:p w14:paraId="30EB7A29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33B2488D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43F22123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635AC3C8" w14:textId="77777777" w:rsidR="0028127B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14388037" w14:textId="0938CE9B" w:rsidR="00F96514" w:rsidRPr="003E01FE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3E01FE">
        <w:rPr>
          <w:b/>
          <w:sz w:val="28"/>
          <w:lang w:val="uk-UA"/>
        </w:rPr>
        <w:t>Результат роботи програми:</w:t>
      </w:r>
    </w:p>
    <w:p w14:paraId="2D0A7DC6" w14:textId="3C7223C1" w:rsidR="004F3E0E" w:rsidRPr="003E01FE" w:rsidRDefault="0028127B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01D27371" wp14:editId="01A35EBE">
            <wp:extent cx="36957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B667" w14:textId="42EC8E80" w:rsidR="007C2C98" w:rsidRDefault="007C2C98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8238BC3" w14:textId="77777777" w:rsidR="0028127B" w:rsidRPr="003E01FE" w:rsidRDefault="0028127B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74AC5B4" w14:textId="14EAA08A" w:rsidR="003340A6" w:rsidRPr="003E01FE" w:rsidRDefault="00162CB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3E01FE">
        <w:rPr>
          <w:b/>
          <w:sz w:val="28"/>
          <w:lang w:val="uk-UA"/>
        </w:rPr>
        <w:t>Висновок</w:t>
      </w:r>
      <w:r w:rsidRPr="003E01FE">
        <w:rPr>
          <w:sz w:val="28"/>
          <w:lang w:val="uk-UA"/>
        </w:rPr>
        <w:t xml:space="preserve">: на цій лабораторній роботі я </w:t>
      </w:r>
      <w:r w:rsidR="003340A6" w:rsidRPr="003E01FE">
        <w:rPr>
          <w:kern w:val="0"/>
          <w:sz w:val="28"/>
          <w:szCs w:val="28"/>
          <w:lang w:val="uk-UA" w:eastAsia="uk-UA"/>
        </w:rPr>
        <w:t xml:space="preserve">навчився розробляти програми на мові Асемблер з використанням </w:t>
      </w:r>
      <w:r w:rsidR="003E01FE" w:rsidRPr="003E01FE">
        <w:rPr>
          <w:kern w:val="0"/>
          <w:sz w:val="28"/>
          <w:szCs w:val="28"/>
          <w:lang w:val="uk-UA" w:eastAsia="uk-UA"/>
        </w:rPr>
        <w:t>ланцюжкових команд.</w:t>
      </w:r>
    </w:p>
    <w:p w14:paraId="052BECC3" w14:textId="53BAFB62" w:rsidR="00B76CC5" w:rsidRPr="003E01FE" w:rsidRDefault="00B76CC5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sectPr w:rsidR="00B76CC5" w:rsidRPr="003E01F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A06B5" w14:textId="77777777" w:rsidR="000B459B" w:rsidRDefault="000B459B">
      <w:r>
        <w:separator/>
      </w:r>
    </w:p>
  </w:endnote>
  <w:endnote w:type="continuationSeparator" w:id="0">
    <w:p w14:paraId="572888BF" w14:textId="77777777" w:rsidR="000B459B" w:rsidRDefault="000B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70A89B2" w:rsidR="00B25DFE" w:rsidRPr="007669FF" w:rsidRDefault="00FE70C0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121.1151.05.05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7D726AA" w:rsidR="00B25DFE" w:rsidRPr="007669FF" w:rsidRDefault="00FE70C0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Ланцюжкові команди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FE4867" w:rsidR="007669FF" w:rsidRPr="003D0562" w:rsidRDefault="003340A6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4E44463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54000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7F2C2" w14:textId="77777777" w:rsidR="000B459B" w:rsidRDefault="000B459B">
      <w:r>
        <w:separator/>
      </w:r>
    </w:p>
  </w:footnote>
  <w:footnote w:type="continuationSeparator" w:id="0">
    <w:p w14:paraId="78C739C3" w14:textId="77777777" w:rsidR="000B459B" w:rsidRDefault="000B4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086BEE"/>
    <w:multiLevelType w:val="hybridMultilevel"/>
    <w:tmpl w:val="8DD6F808"/>
    <w:lvl w:ilvl="0" w:tplc="200CE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20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6"/>
  </w:num>
  <w:num w:numId="16">
    <w:abstractNumId w:val="21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4"/>
  </w:num>
  <w:num w:numId="22">
    <w:abstractNumId w:val="17"/>
  </w:num>
  <w:num w:numId="23">
    <w:abstractNumId w:val="19"/>
  </w:num>
  <w:num w:numId="24">
    <w:abstractNumId w:val="22"/>
  </w:num>
  <w:num w:numId="25">
    <w:abstractNumId w:val="15"/>
  </w:num>
  <w:num w:numId="26">
    <w:abstractNumId w:val="23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A3874"/>
    <w:rsid w:val="000B01D1"/>
    <w:rsid w:val="000B2716"/>
    <w:rsid w:val="000B27E6"/>
    <w:rsid w:val="000B459B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138A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127B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0A6"/>
    <w:rsid w:val="00340BA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E01FE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09A"/>
    <w:rsid w:val="004F36C7"/>
    <w:rsid w:val="004F3E0E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2D28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C2C98"/>
    <w:rsid w:val="007C6853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B24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97D57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5FD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286E"/>
    <w:rsid w:val="00C2362A"/>
    <w:rsid w:val="00C26095"/>
    <w:rsid w:val="00C40B70"/>
    <w:rsid w:val="00C52A9C"/>
    <w:rsid w:val="00C53064"/>
    <w:rsid w:val="00C54000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96514"/>
    <w:rsid w:val="00FA63E0"/>
    <w:rsid w:val="00FB0CD6"/>
    <w:rsid w:val="00FB33B6"/>
    <w:rsid w:val="00FB44E7"/>
    <w:rsid w:val="00FB464B"/>
    <w:rsid w:val="00FB6815"/>
    <w:rsid w:val="00FE00C5"/>
    <w:rsid w:val="00FE70C0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2746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56</cp:revision>
  <cp:lastPrinted>2015-09-20T08:44:00Z</cp:lastPrinted>
  <dcterms:created xsi:type="dcterms:W3CDTF">2016-09-25T11:38:00Z</dcterms:created>
  <dcterms:modified xsi:type="dcterms:W3CDTF">2018-05-14T16:22:00Z</dcterms:modified>
</cp:coreProperties>
</file>