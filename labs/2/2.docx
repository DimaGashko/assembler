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365D52" w:rsidRDefault="00A042CC" w:rsidP="00223F80">
      <w:pPr>
        <w:pStyle w:val="a3"/>
        <w:tabs>
          <w:tab w:val="clear" w:pos="4153"/>
          <w:tab w:val="clear" w:pos="8306"/>
        </w:tabs>
        <w:rPr>
          <w:rFonts w:ascii="Courier New" w:hAnsi="Courier New" w:cs="Courier New"/>
          <w:sz w:val="20"/>
          <w:lang w:val="en-US"/>
        </w:rPr>
      </w:pPr>
    </w:p>
    <w:p w14:paraId="616011A8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D92494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12DEB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EF636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69D10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29FFC4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E9E7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148F53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6F36FC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425B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3F7EA6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8E8FE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D6F1F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B1F8A7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410B84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7B221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ED8789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19732B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080711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A804404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5BE4F8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0FDD47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4CCE50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7BD4F3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0A56095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376FE5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0706EFCC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02A297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C84C710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CD5AA0B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5BE96427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23B40542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C3A8DB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7D5A9B89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180DC79D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3AF9ACA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2D21F88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321090AE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408B28BF" w14:textId="77777777" w:rsidR="00A042CC" w:rsidRPr="003D0562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14:paraId="35A6F071" w14:textId="77777777" w:rsidR="00A042CC" w:rsidRPr="003D0562" w:rsidRDefault="00A042CC" w:rsidP="00837CBB">
      <w:pPr>
        <w:ind w:left="142"/>
        <w:rPr>
          <w:rFonts w:ascii="Courier New" w:hAnsi="Courier New" w:cs="Courier New"/>
          <w:sz w:val="20"/>
        </w:rPr>
      </w:pPr>
    </w:p>
    <w:p w14:paraId="6062FCB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14:paraId="269E0316" w14:textId="77777777" w:rsidR="00A042CC" w:rsidRPr="003D0562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3D0562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3D0562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</w:rPr>
      </w:pPr>
    </w:p>
    <w:p w14:paraId="077A267C" w14:textId="3193D51A" w:rsidR="00141DAA" w:rsidRPr="003D0562" w:rsidRDefault="00141DAA" w:rsidP="00837CB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 w:rsidRPr="003D0562">
        <w:rPr>
          <w:b/>
          <w:spacing w:val="-10"/>
          <w:sz w:val="28"/>
          <w:szCs w:val="28"/>
          <w:lang w:eastAsia="uk-UA"/>
        </w:rPr>
        <w:t>Лабораторна</w:t>
      </w:r>
      <w:r w:rsidR="003D0562">
        <w:rPr>
          <w:b/>
          <w:spacing w:val="-10"/>
          <w:sz w:val="28"/>
          <w:szCs w:val="28"/>
          <w:lang w:eastAsia="uk-UA"/>
        </w:rPr>
        <w:t>я</w:t>
      </w:r>
      <w:r w:rsidRPr="003D0562">
        <w:rPr>
          <w:b/>
          <w:spacing w:val="-10"/>
          <w:sz w:val="28"/>
          <w:szCs w:val="28"/>
          <w:lang w:eastAsia="uk-UA"/>
        </w:rPr>
        <w:t xml:space="preserve"> робота №</w:t>
      </w:r>
      <w:r w:rsidR="00B25DFE">
        <w:rPr>
          <w:b/>
          <w:spacing w:val="-10"/>
          <w:sz w:val="28"/>
          <w:szCs w:val="28"/>
          <w:lang w:eastAsia="uk-UA"/>
        </w:rPr>
        <w:t>3</w:t>
      </w:r>
    </w:p>
    <w:p w14:paraId="2C9F31F8" w14:textId="027686BC" w:rsidR="00ED5B09" w:rsidRDefault="00ED5B09" w:rsidP="00ED5B09">
      <w:pPr>
        <w:spacing w:after="480" w:line="276" w:lineRule="auto"/>
        <w:ind w:left="142" w:firstLine="0"/>
        <w:jc w:val="center"/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</w:pPr>
      <w:r>
        <w:rPr>
          <w:rFonts w:ascii="TimesNewRomanPS-BoldMT" w:hAnsi="TimesNewRomanPS-BoldMT" w:cs="TimesNewRomanPS-BoldMT"/>
          <w:b/>
          <w:bCs/>
          <w:kern w:val="0"/>
          <w:sz w:val="26"/>
          <w:szCs w:val="26"/>
          <w:lang w:eastAsia="uk-UA"/>
        </w:rPr>
        <w:t>Арифметические операции</w:t>
      </w:r>
    </w:p>
    <w:p w14:paraId="01380373" w14:textId="1A5E1153" w:rsidR="00141DAA" w:rsidRPr="003D0562" w:rsidRDefault="00EC3BDD" w:rsidP="003D0562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Цель работы</w:t>
      </w:r>
      <w:r w:rsidR="002D4BEF" w:rsidRPr="003D0562">
        <w:rPr>
          <w:spacing w:val="-10"/>
          <w:sz w:val="28"/>
          <w:szCs w:val="28"/>
          <w:lang w:eastAsia="uk-UA"/>
        </w:rPr>
        <w:t xml:space="preserve">: </w:t>
      </w:r>
      <w:r w:rsidR="00ED5B09">
        <w:rPr>
          <w:spacing w:val="-10"/>
          <w:sz w:val="28"/>
          <w:szCs w:val="28"/>
          <w:lang w:eastAsia="uk-UA"/>
        </w:rPr>
        <w:t>Научиться выполнять расчеты на языке Ассемблера с использованием арифметических операций</w:t>
      </w:r>
    </w:p>
    <w:p w14:paraId="1C409626" w14:textId="5C9C9844" w:rsidR="00EC3BDD" w:rsidRDefault="00EC3BDD" w:rsidP="00ED5B09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Короткие теоретические сведения</w:t>
      </w:r>
    </w:p>
    <w:p w14:paraId="7E8A5E90" w14:textId="2A610272" w:rsidR="00ED5B09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7D072F3F" wp14:editId="17AC6FB6">
            <wp:extent cx="385762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79745" w14:textId="796B9F01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ADD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>2</w:t>
      </w:r>
    </w:p>
    <w:p w14:paraId="30BFD722" w14:textId="698EB118" w:rsidR="00803957" w:rsidRP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Прибавить значение второго операнда к первому (как </w:t>
      </w:r>
      <w:r>
        <w:rPr>
          <w:spacing w:val="-10"/>
          <w:sz w:val="28"/>
          <w:szCs w:val="28"/>
          <w:lang w:val="en-US" w:eastAsia="uk-UA"/>
        </w:rPr>
        <w:t>R</w:t>
      </w:r>
      <w:r>
        <w:rPr>
          <w:spacing w:val="-10"/>
          <w:sz w:val="28"/>
          <w:szCs w:val="28"/>
          <w:lang w:eastAsia="uk-UA"/>
        </w:rPr>
        <w:t>1 += R2)</w:t>
      </w:r>
    </w:p>
    <w:p w14:paraId="664E3D66" w14:textId="1CC46A82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SUB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803957">
        <w:rPr>
          <w:b/>
          <w:spacing w:val="-10"/>
          <w:sz w:val="28"/>
          <w:szCs w:val="28"/>
          <w:lang w:eastAsia="uk-UA"/>
        </w:rPr>
        <w:t>2</w:t>
      </w:r>
    </w:p>
    <w:p w14:paraId="62967002" w14:textId="4EC0286D" w:rsid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>Вычесть значение второго операнда от</w:t>
      </w:r>
      <w:r w:rsidR="001E279B">
        <w:rPr>
          <w:spacing w:val="-10"/>
          <w:sz w:val="28"/>
          <w:szCs w:val="28"/>
          <w:lang w:eastAsia="uk-UA"/>
        </w:rPr>
        <w:t xml:space="preserve"> первого</w:t>
      </w:r>
      <w:r>
        <w:rPr>
          <w:spacing w:val="-10"/>
          <w:sz w:val="28"/>
          <w:szCs w:val="28"/>
          <w:lang w:eastAsia="uk-UA"/>
        </w:rPr>
        <w:t xml:space="preserve"> (как </w:t>
      </w:r>
      <w:r>
        <w:rPr>
          <w:spacing w:val="-10"/>
          <w:sz w:val="28"/>
          <w:szCs w:val="28"/>
          <w:lang w:val="en-US" w:eastAsia="uk-UA"/>
        </w:rPr>
        <w:t>R</w:t>
      </w:r>
      <w:r>
        <w:rPr>
          <w:spacing w:val="-10"/>
          <w:sz w:val="28"/>
          <w:szCs w:val="28"/>
          <w:lang w:eastAsia="uk-UA"/>
        </w:rPr>
        <w:t>1 -= R2)</w:t>
      </w:r>
    </w:p>
    <w:p w14:paraId="2F6D6A42" w14:textId="54EEAF94" w:rsidR="00803957" w:rsidRPr="00803957" w:rsidRDefault="00803957" w:rsidP="00803957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MUL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>
        <w:rPr>
          <w:b/>
          <w:spacing w:val="-10"/>
          <w:sz w:val="28"/>
          <w:szCs w:val="28"/>
          <w:lang w:eastAsia="uk-UA"/>
        </w:rPr>
        <w:t>1</w:t>
      </w:r>
    </w:p>
    <w:p w14:paraId="33F59ABE" w14:textId="0CB4C137" w:rsidR="00803957" w:rsidRDefault="00803957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Произведение: </w:t>
      </w:r>
      <w:r w:rsidR="001E279B">
        <w:rPr>
          <w:spacing w:val="-10"/>
          <w:sz w:val="28"/>
          <w:szCs w:val="28"/>
          <w:lang w:val="en-US" w:eastAsia="uk-UA"/>
        </w:rPr>
        <w:t>AX</w:t>
      </w:r>
      <w:r w:rsidR="001E279B" w:rsidRPr="001E279B">
        <w:rPr>
          <w:spacing w:val="-10"/>
          <w:sz w:val="28"/>
          <w:szCs w:val="28"/>
          <w:lang w:eastAsia="uk-UA"/>
        </w:rPr>
        <w:t xml:space="preserve"> = </w:t>
      </w:r>
      <w:r w:rsidR="001E279B">
        <w:rPr>
          <w:spacing w:val="-10"/>
          <w:sz w:val="28"/>
          <w:szCs w:val="28"/>
          <w:lang w:val="en-US" w:eastAsia="uk-UA"/>
        </w:rPr>
        <w:t>AL</w:t>
      </w:r>
      <w:r w:rsidR="001E279B" w:rsidRPr="001E279B">
        <w:rPr>
          <w:spacing w:val="-10"/>
          <w:sz w:val="28"/>
          <w:szCs w:val="28"/>
          <w:lang w:eastAsia="uk-UA"/>
        </w:rPr>
        <w:t xml:space="preserve"> * </w:t>
      </w:r>
      <w:r w:rsidR="001E279B">
        <w:rPr>
          <w:spacing w:val="-10"/>
          <w:sz w:val="28"/>
          <w:szCs w:val="28"/>
          <w:lang w:val="en-US" w:eastAsia="uk-UA"/>
        </w:rPr>
        <w:t>R</w:t>
      </w:r>
      <w:r w:rsidR="001E279B" w:rsidRPr="001E279B">
        <w:rPr>
          <w:spacing w:val="-10"/>
          <w:sz w:val="28"/>
          <w:szCs w:val="28"/>
          <w:lang w:eastAsia="uk-UA"/>
        </w:rPr>
        <w:t>1 (</w:t>
      </w:r>
      <w:r w:rsidR="001E279B">
        <w:rPr>
          <w:spacing w:val="-10"/>
          <w:sz w:val="28"/>
          <w:szCs w:val="28"/>
          <w:lang w:eastAsia="uk-UA"/>
        </w:rPr>
        <w:t xml:space="preserve">если </w:t>
      </w:r>
      <w:r w:rsidR="001E279B">
        <w:rPr>
          <w:spacing w:val="-10"/>
          <w:sz w:val="28"/>
          <w:szCs w:val="28"/>
          <w:lang w:val="en-US" w:eastAsia="uk-UA"/>
        </w:rPr>
        <w:t>R</w:t>
      </w:r>
      <w:r w:rsidR="001E279B" w:rsidRPr="001E279B">
        <w:rPr>
          <w:spacing w:val="-10"/>
          <w:sz w:val="28"/>
          <w:szCs w:val="28"/>
          <w:lang w:eastAsia="uk-UA"/>
        </w:rPr>
        <w:t>1</w:t>
      </w:r>
      <w:r w:rsidR="001E279B">
        <w:rPr>
          <w:spacing w:val="-10"/>
          <w:sz w:val="28"/>
          <w:szCs w:val="28"/>
          <w:lang w:eastAsia="uk-UA"/>
        </w:rPr>
        <w:t xml:space="preserve"> – 1 байт</w:t>
      </w:r>
      <w:r w:rsidR="001E279B" w:rsidRPr="001E279B">
        <w:rPr>
          <w:spacing w:val="-10"/>
          <w:sz w:val="28"/>
          <w:szCs w:val="28"/>
          <w:lang w:eastAsia="uk-UA"/>
        </w:rPr>
        <w:t>)</w:t>
      </w:r>
    </w:p>
    <w:p w14:paraId="0D651B46" w14:textId="02F9FC5E" w:rsidR="001E279B" w:rsidRDefault="001E279B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eastAsia="uk-UA"/>
        </w:rPr>
        <w:tab/>
        <w:t xml:space="preserve">      </w:t>
      </w:r>
      <w:r>
        <w:rPr>
          <w:spacing w:val="-10"/>
          <w:sz w:val="28"/>
          <w:szCs w:val="28"/>
          <w:lang w:val="en-US" w:eastAsia="uk-UA"/>
        </w:rPr>
        <w:t>DX</w:t>
      </w:r>
      <w:r w:rsidRPr="001E279B">
        <w:rPr>
          <w:spacing w:val="-10"/>
          <w:sz w:val="28"/>
          <w:szCs w:val="28"/>
          <w:lang w:eastAsia="uk-UA"/>
        </w:rPr>
        <w:t>: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=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*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 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 xml:space="preserve">1 </w:t>
      </w:r>
      <w:r>
        <w:rPr>
          <w:spacing w:val="-10"/>
          <w:sz w:val="28"/>
          <w:szCs w:val="28"/>
          <w:lang w:eastAsia="uk-UA"/>
        </w:rPr>
        <w:t>– 2 байта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7045C552" w14:textId="7FC0947E" w:rsidR="001E279B" w:rsidRPr="00223F80" w:rsidRDefault="001E279B" w:rsidP="00803957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</w:p>
    <w:p w14:paraId="128E5B00" w14:textId="7DBD2672" w:rsidR="001E279B" w:rsidRPr="00803957" w:rsidRDefault="001E279B" w:rsidP="001E279B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lastRenderedPageBreak/>
        <w:t>DIV</w:t>
      </w:r>
      <w:r w:rsidRPr="00803957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>
        <w:rPr>
          <w:b/>
          <w:spacing w:val="-10"/>
          <w:sz w:val="28"/>
          <w:szCs w:val="28"/>
          <w:lang w:eastAsia="uk-UA"/>
        </w:rPr>
        <w:t>1</w:t>
      </w:r>
    </w:p>
    <w:p w14:paraId="7A45BB0E" w14:textId="42BECE86" w:rsidR="001E279B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 w:rsidRPr="00F7676B">
        <w:rPr>
          <w:spacing w:val="-10"/>
          <w:sz w:val="28"/>
          <w:szCs w:val="28"/>
          <w:lang w:eastAsia="uk-UA"/>
        </w:rPr>
        <w:t>Разделить</w:t>
      </w:r>
      <w:r>
        <w:rPr>
          <w:spacing w:val="-10"/>
          <w:sz w:val="28"/>
          <w:szCs w:val="28"/>
          <w:lang w:eastAsia="uk-UA"/>
        </w:rPr>
        <w:t xml:space="preserve">: </w:t>
      </w: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val="uk-UA" w:eastAsia="uk-UA"/>
        </w:rPr>
        <w:t xml:space="preserve">    </w:t>
      </w:r>
      <w:r>
        <w:rPr>
          <w:spacing w:val="-10"/>
          <w:sz w:val="28"/>
          <w:szCs w:val="28"/>
          <w:lang w:val="en-US" w:eastAsia="uk-UA"/>
        </w:rPr>
        <w:t>AL</w:t>
      </w:r>
      <w:r w:rsidRPr="001E279B">
        <w:rPr>
          <w:spacing w:val="-10"/>
          <w:sz w:val="28"/>
          <w:szCs w:val="28"/>
          <w:lang w:eastAsia="uk-UA"/>
        </w:rPr>
        <w:t xml:space="preserve"> = 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/ </w:t>
      </w:r>
      <w:r>
        <w:rPr>
          <w:spacing w:val="-10"/>
          <w:sz w:val="28"/>
          <w:szCs w:val="28"/>
          <w:lang w:val="en-US" w:eastAsia="uk-UA"/>
        </w:rPr>
        <w:t>R</w:t>
      </w:r>
      <w:bookmarkStart w:id="0" w:name="_GoBack"/>
      <w:bookmarkEnd w:id="0"/>
      <w:r w:rsidRPr="001E279B">
        <w:rPr>
          <w:spacing w:val="-10"/>
          <w:sz w:val="28"/>
          <w:szCs w:val="28"/>
          <w:lang w:eastAsia="uk-UA"/>
        </w:rPr>
        <w:t>1 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</w:t>
      </w:r>
      <w:r>
        <w:rPr>
          <w:spacing w:val="-10"/>
          <w:sz w:val="28"/>
          <w:szCs w:val="28"/>
          <w:lang w:eastAsia="uk-UA"/>
        </w:rPr>
        <w:t xml:space="preserve"> – 1 байт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602600CB" w14:textId="6B901A6D" w:rsidR="001E279B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ab/>
      </w:r>
      <w:r>
        <w:rPr>
          <w:spacing w:val="-10"/>
          <w:sz w:val="28"/>
          <w:szCs w:val="28"/>
          <w:lang w:eastAsia="uk-UA"/>
        </w:rPr>
        <w:tab/>
        <w:t xml:space="preserve">     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= </w:t>
      </w:r>
      <w:r>
        <w:rPr>
          <w:spacing w:val="-10"/>
          <w:sz w:val="28"/>
          <w:szCs w:val="28"/>
          <w:lang w:val="en-US" w:eastAsia="uk-UA"/>
        </w:rPr>
        <w:t>DX</w:t>
      </w:r>
      <w:r w:rsidRPr="001E279B">
        <w:rPr>
          <w:spacing w:val="-10"/>
          <w:sz w:val="28"/>
          <w:szCs w:val="28"/>
          <w:lang w:eastAsia="uk-UA"/>
        </w:rPr>
        <w:t>:</w:t>
      </w:r>
      <w:r>
        <w:rPr>
          <w:spacing w:val="-10"/>
          <w:sz w:val="28"/>
          <w:szCs w:val="28"/>
          <w:lang w:val="en-US" w:eastAsia="uk-UA"/>
        </w:rPr>
        <w:t>AX</w:t>
      </w:r>
      <w:r w:rsidRPr="001E279B">
        <w:rPr>
          <w:spacing w:val="-10"/>
          <w:sz w:val="28"/>
          <w:szCs w:val="28"/>
          <w:lang w:eastAsia="uk-UA"/>
        </w:rPr>
        <w:t xml:space="preserve"> /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>1</w:t>
      </w:r>
      <w:r>
        <w:rPr>
          <w:spacing w:val="-10"/>
          <w:sz w:val="28"/>
          <w:szCs w:val="28"/>
          <w:lang w:eastAsia="uk-UA"/>
        </w:rPr>
        <w:t xml:space="preserve"> </w:t>
      </w:r>
      <w:r w:rsidRPr="001E279B">
        <w:rPr>
          <w:spacing w:val="-10"/>
          <w:sz w:val="28"/>
          <w:szCs w:val="28"/>
          <w:lang w:eastAsia="uk-UA"/>
        </w:rPr>
        <w:t>(</w:t>
      </w:r>
      <w:r>
        <w:rPr>
          <w:spacing w:val="-10"/>
          <w:sz w:val="28"/>
          <w:szCs w:val="28"/>
          <w:lang w:eastAsia="uk-UA"/>
        </w:rPr>
        <w:t xml:space="preserve">если </w:t>
      </w:r>
      <w:r>
        <w:rPr>
          <w:spacing w:val="-10"/>
          <w:sz w:val="28"/>
          <w:szCs w:val="28"/>
          <w:lang w:val="en-US" w:eastAsia="uk-UA"/>
        </w:rPr>
        <w:t>R</w:t>
      </w:r>
      <w:r w:rsidRPr="001E279B">
        <w:rPr>
          <w:spacing w:val="-10"/>
          <w:sz w:val="28"/>
          <w:szCs w:val="28"/>
          <w:lang w:eastAsia="uk-UA"/>
        </w:rPr>
        <w:t xml:space="preserve">1 </w:t>
      </w:r>
      <w:r>
        <w:rPr>
          <w:spacing w:val="-10"/>
          <w:sz w:val="28"/>
          <w:szCs w:val="28"/>
          <w:lang w:eastAsia="uk-UA"/>
        </w:rPr>
        <w:t>– 2 байта</w:t>
      </w:r>
      <w:r w:rsidRPr="001E279B">
        <w:rPr>
          <w:spacing w:val="-10"/>
          <w:sz w:val="28"/>
          <w:szCs w:val="28"/>
          <w:lang w:eastAsia="uk-UA"/>
        </w:rPr>
        <w:t>)</w:t>
      </w:r>
    </w:p>
    <w:p w14:paraId="1252BD3D" w14:textId="39EBCEA1" w:rsidR="001E279B" w:rsidRPr="001E279B" w:rsidRDefault="001E279B" w:rsidP="001E279B">
      <w:pPr>
        <w:spacing w:after="480" w:line="276" w:lineRule="auto"/>
        <w:ind w:left="142" w:firstLine="0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val="en-US" w:eastAsia="uk-UA"/>
        </w:rPr>
        <w:t>XOR</w:t>
      </w:r>
      <w:r w:rsidRPr="001E279B">
        <w:rPr>
          <w:b/>
          <w:spacing w:val="-10"/>
          <w:sz w:val="28"/>
          <w:szCs w:val="28"/>
          <w:lang w:eastAsia="uk-UA"/>
        </w:rPr>
        <w:t xml:space="preserve">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1E279B">
        <w:rPr>
          <w:b/>
          <w:spacing w:val="-10"/>
          <w:sz w:val="28"/>
          <w:szCs w:val="28"/>
          <w:lang w:eastAsia="uk-UA"/>
        </w:rPr>
        <w:t xml:space="preserve">1, </w:t>
      </w:r>
      <w:r>
        <w:rPr>
          <w:b/>
          <w:spacing w:val="-10"/>
          <w:sz w:val="28"/>
          <w:szCs w:val="28"/>
          <w:lang w:val="en-US" w:eastAsia="uk-UA"/>
        </w:rPr>
        <w:t>R</w:t>
      </w:r>
      <w:r w:rsidRPr="001E279B">
        <w:rPr>
          <w:b/>
          <w:spacing w:val="-10"/>
          <w:sz w:val="28"/>
          <w:szCs w:val="28"/>
          <w:lang w:eastAsia="uk-UA"/>
        </w:rPr>
        <w:t>2</w:t>
      </w:r>
    </w:p>
    <w:p w14:paraId="36B4A7E7" w14:textId="22F96BB4" w:rsidR="00803957" w:rsidRPr="00223F80" w:rsidRDefault="001E279B" w:rsidP="001E279B">
      <w:pPr>
        <w:spacing w:after="480" w:line="276" w:lineRule="auto"/>
        <w:ind w:left="142" w:firstLine="0"/>
        <w:rPr>
          <w:spacing w:val="-10"/>
          <w:sz w:val="28"/>
          <w:szCs w:val="28"/>
          <w:lang w:eastAsia="uk-UA"/>
        </w:rPr>
      </w:pPr>
      <w:r>
        <w:rPr>
          <w:spacing w:val="-10"/>
          <w:sz w:val="28"/>
          <w:szCs w:val="28"/>
          <w:lang w:eastAsia="uk-UA"/>
        </w:rPr>
        <w:t xml:space="preserve">Операция исключающего или к операндам. Как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 xml:space="preserve">1 =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 xml:space="preserve">1 ^ </w:t>
      </w:r>
      <w:r>
        <w:rPr>
          <w:spacing w:val="-10"/>
          <w:sz w:val="28"/>
          <w:szCs w:val="28"/>
          <w:lang w:val="en-US" w:eastAsia="uk-UA"/>
        </w:rPr>
        <w:t>R</w:t>
      </w:r>
      <w:r w:rsidRPr="00223F80">
        <w:rPr>
          <w:spacing w:val="-10"/>
          <w:sz w:val="28"/>
          <w:szCs w:val="28"/>
          <w:lang w:eastAsia="uk-UA"/>
        </w:rPr>
        <w:t>2</w:t>
      </w:r>
    </w:p>
    <w:p w14:paraId="5CE90F65" w14:textId="7FCD555A" w:rsidR="00141DAA" w:rsidRPr="003D0562" w:rsidRDefault="00EC3BDD" w:rsidP="00EC3BDD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eastAsia="uk-UA"/>
        </w:rPr>
      </w:pPr>
      <w:r>
        <w:rPr>
          <w:b/>
          <w:spacing w:val="-10"/>
          <w:sz w:val="28"/>
          <w:szCs w:val="28"/>
          <w:lang w:eastAsia="uk-UA"/>
        </w:rPr>
        <w:t>Задания</w:t>
      </w:r>
    </w:p>
    <w:p w14:paraId="03B05FFA" w14:textId="18EFCF9E" w:rsidR="00ED5B09" w:rsidRPr="00ED5B09" w:rsidRDefault="00EC3BDD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b/>
          <w:color w:val="000000" w:themeColor="text1"/>
          <w:spacing w:val="-10"/>
          <w:sz w:val="28"/>
          <w:szCs w:val="28"/>
          <w:lang w:eastAsia="uk-UA"/>
        </w:rPr>
        <w:t>Задание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3D0562" w:rsidRPr="003D0562">
        <w:rPr>
          <w:b/>
          <w:color w:val="000000" w:themeColor="text1"/>
          <w:spacing w:val="-10"/>
          <w:sz w:val="28"/>
          <w:szCs w:val="28"/>
          <w:lang w:eastAsia="uk-UA"/>
        </w:rPr>
        <w:t>1</w:t>
      </w:r>
      <w:r w:rsidR="00653F61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.1. </w:t>
      </w:r>
      <w:r w:rsidR="002D4BEF" w:rsidRPr="003D0562">
        <w:rPr>
          <w:b/>
          <w:color w:val="000000" w:themeColor="text1"/>
          <w:spacing w:val="-10"/>
          <w:sz w:val="28"/>
          <w:szCs w:val="28"/>
          <w:lang w:eastAsia="uk-UA"/>
        </w:rPr>
        <w:t xml:space="preserve"> </w:t>
      </w:r>
      <w:r w:rsidR="00ED5B09" w:rsidRPr="00ED5B09">
        <w:rPr>
          <w:b/>
          <w:color w:val="000000" w:themeColor="text1"/>
          <w:spacing w:val="-10"/>
          <w:sz w:val="28"/>
          <w:szCs w:val="28"/>
          <w:lang w:eastAsia="uk-UA"/>
        </w:rPr>
        <w:t xml:space="preserve">1) </w:t>
      </w:r>
      <w:r w:rsidR="00ED5B09" w:rsidRPr="00ED5B09">
        <w:rPr>
          <w:color w:val="000000" w:themeColor="text1"/>
          <w:spacing w:val="-10"/>
          <w:sz w:val="28"/>
          <w:szCs w:val="28"/>
          <w:lang w:eastAsia="uk-UA"/>
        </w:rPr>
        <w:t>Розробити програму на мові Асемблер з лінійною структурою.</w:t>
      </w:r>
    </w:p>
    <w:p w14:paraId="205EB08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Вхідні дані (змінні X та Y) вибрати самостійно таким чином, щоб самі</w:t>
      </w:r>
    </w:p>
    <w:p w14:paraId="6BA6A8B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змінні й будь-яке рішення були відмінні від 0 та 1. Розрахунки виконати</w:t>
      </w:r>
    </w:p>
    <w:p w14:paraId="73A382D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для типів даних байт та слово. Операнди і результати роботи програми</w:t>
      </w:r>
    </w:p>
    <w:p w14:paraId="0C57D2D9" w14:textId="1E3B45CD" w:rsidR="00A46273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розмістити в пам'яті</w:t>
      </w:r>
      <w:r w:rsidR="008B50ED" w:rsidRPr="00ED5B09">
        <w:rPr>
          <w:color w:val="000000" w:themeColor="text1"/>
          <w:spacing w:val="-10"/>
          <w:sz w:val="28"/>
          <w:szCs w:val="28"/>
          <w:lang w:eastAsia="uk-UA"/>
        </w:rPr>
        <w:t>.</w:t>
      </w:r>
    </w:p>
    <w:p w14:paraId="3DF36B35" w14:textId="0F807519" w:rsidR="00BD5150" w:rsidRPr="00981A34" w:rsidRDefault="00BD5150" w:rsidP="00EC3BDD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68C9C126" w14:textId="33EB0197" w:rsidR="00BD5150" w:rsidRPr="00BD5150" w:rsidRDefault="00BD5150" w:rsidP="00BD5150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Код программы:</w:t>
      </w:r>
    </w:p>
    <w:p w14:paraId="1BF8670D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title calc</w:t>
      </w:r>
    </w:p>
    <w:p w14:paraId="239618F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;z = 48/x/y + 12*(x-y)</w:t>
      </w:r>
    </w:p>
    <w:p w14:paraId="504995C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3202B98C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datS segment</w:t>
      </w:r>
    </w:p>
    <w:p w14:paraId="2D94FEAF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</w:t>
      </w:r>
    </w:p>
    <w:p w14:paraId="47FB5CB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datS ends</w:t>
      </w:r>
    </w:p>
    <w:p w14:paraId="1120837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x db 4 </w:t>
      </w:r>
    </w:p>
    <w:p w14:paraId="2761364B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y db 2</w:t>
      </w:r>
    </w:p>
    <w:p w14:paraId="576C939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z dw ?</w:t>
      </w:r>
    </w:p>
    <w:p w14:paraId="7B66F87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codS segment</w:t>
      </w:r>
    </w:p>
    <w:p w14:paraId="3857140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assume cs:codS, ds:datS</w:t>
      </w:r>
    </w:p>
    <w:p w14:paraId="7FA7EA8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67DDB17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start: </w:t>
      </w:r>
    </w:p>
    <w:p w14:paraId="3EEDC32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ax, datS</w:t>
      </w:r>
    </w:p>
    <w:p w14:paraId="42637280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ds, ax</w:t>
      </w:r>
    </w:p>
    <w:p w14:paraId="7C2C641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xor ax, ax</w:t>
      </w:r>
    </w:p>
    <w:p w14:paraId="4E091DD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4ECAF6F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mov ax, 48</w:t>
      </w:r>
    </w:p>
    <w:p w14:paraId="5B70E8C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</w:t>
      </w:r>
    </w:p>
    <w:p w14:paraId="159ED09E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 xml:space="preserve">   div x</w:t>
      </w:r>
    </w:p>
    <w:p w14:paraId="08B60B54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lastRenderedPageBreak/>
        <w:t xml:space="preserve">   div y </w:t>
      </w:r>
    </w:p>
    <w:p w14:paraId="4ADD456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25BC1028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z, ax ;48/x/y</w:t>
      </w:r>
    </w:p>
    <w:p w14:paraId="3AC4878D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20910ED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al, 12</w:t>
      </w:r>
    </w:p>
    <w:p w14:paraId="77F2B65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354A84A5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mov bl, x</w:t>
      </w:r>
    </w:p>
    <w:p w14:paraId="06CF81CA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sub bl, y</w:t>
      </w:r>
    </w:p>
    <w:p w14:paraId="61B2DFAC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mul bl</w:t>
      </w:r>
    </w:p>
    <w:p w14:paraId="263BB9A7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5C4E1249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add z, ax ;+ 12*(x-y)</w:t>
      </w:r>
    </w:p>
    <w:p w14:paraId="3A20537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val="en-US" w:eastAsia="uk-UA"/>
        </w:rPr>
      </w:pPr>
      <w:r w:rsidRPr="00ED5B09">
        <w:rPr>
          <w:color w:val="000000" w:themeColor="text1"/>
          <w:spacing w:val="-10"/>
          <w:sz w:val="28"/>
          <w:szCs w:val="28"/>
          <w:lang w:val="en-US" w:eastAsia="uk-UA"/>
        </w:rPr>
        <w:t xml:space="preserve">   </w:t>
      </w:r>
    </w:p>
    <w:p w14:paraId="052EA0A6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codS ends</w:t>
      </w:r>
    </w:p>
    <w:p w14:paraId="68D5BE6B" w14:textId="77777777" w:rsidR="00ED5B09" w:rsidRP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02917C1C" w14:textId="7D2DF1DA" w:rsidR="00EC3BDD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 w:rsidRPr="00ED5B09">
        <w:rPr>
          <w:color w:val="000000" w:themeColor="text1"/>
          <w:spacing w:val="-10"/>
          <w:sz w:val="28"/>
          <w:szCs w:val="28"/>
          <w:lang w:eastAsia="uk-UA"/>
        </w:rPr>
        <w:t>end start</w:t>
      </w:r>
    </w:p>
    <w:p w14:paraId="66A43207" w14:textId="77777777" w:rsidR="00ED5B09" w:rsidRDefault="00ED5B09" w:rsidP="00ED5B09">
      <w:pPr>
        <w:spacing w:line="276" w:lineRule="auto"/>
        <w:ind w:left="14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</w:p>
    <w:p w14:paraId="3549A7B2" w14:textId="45D2B846" w:rsidR="00E969A7" w:rsidRDefault="00E969A7" w:rsidP="00E969A7">
      <w:pPr>
        <w:pStyle w:val="af2"/>
        <w:numPr>
          <w:ilvl w:val="0"/>
          <w:numId w:val="27"/>
        </w:numPr>
        <w:spacing w:line="276" w:lineRule="auto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color w:val="000000" w:themeColor="text1"/>
          <w:spacing w:val="-10"/>
          <w:sz w:val="28"/>
          <w:szCs w:val="28"/>
          <w:lang w:eastAsia="uk-UA"/>
        </w:rPr>
        <w:t>Результат выполнения программы</w:t>
      </w:r>
    </w:p>
    <w:p w14:paraId="3FF43BB6" w14:textId="53AD3ABB" w:rsidR="00E969A7" w:rsidRPr="00E969A7" w:rsidRDefault="00ED5B09" w:rsidP="00E969A7">
      <w:pPr>
        <w:pStyle w:val="af2"/>
        <w:spacing w:line="276" w:lineRule="auto"/>
        <w:ind w:left="502" w:firstLine="0"/>
        <w:jc w:val="left"/>
        <w:rPr>
          <w:color w:val="000000" w:themeColor="text1"/>
          <w:spacing w:val="-10"/>
          <w:sz w:val="28"/>
          <w:szCs w:val="28"/>
          <w:lang w:eastAsia="uk-UA"/>
        </w:rPr>
      </w:pPr>
      <w:r>
        <w:rPr>
          <w:noProof/>
        </w:rPr>
        <w:drawing>
          <wp:inline distT="0" distB="0" distL="0" distR="0" wp14:anchorId="37B2E962" wp14:editId="65B01916">
            <wp:extent cx="539115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0DCBD" w14:textId="77777777" w:rsidR="00EC3BDD" w:rsidRPr="003D0562" w:rsidRDefault="00EC3BDD" w:rsidP="00EC3BDD">
      <w:pPr>
        <w:spacing w:line="276" w:lineRule="auto"/>
        <w:ind w:left="142" w:firstLine="0"/>
        <w:jc w:val="left"/>
        <w:rPr>
          <w:b/>
          <w:sz w:val="28"/>
          <w:szCs w:val="28"/>
        </w:rPr>
      </w:pPr>
    </w:p>
    <w:p w14:paraId="08EAEFC8" w14:textId="16C10D4B" w:rsidR="00211736" w:rsidRDefault="00EC3BDD" w:rsidP="00EC3BDD">
      <w:pPr>
        <w:spacing w:line="360" w:lineRule="auto"/>
        <w:ind w:left="142" w:firstLine="709"/>
        <w:jc w:val="left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="006E2DE5" w:rsidRPr="003D0562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 xml:space="preserve">на этой лабораторной работе я ознакомился </w:t>
      </w:r>
      <w:r w:rsidR="00803957">
        <w:rPr>
          <w:sz w:val="28"/>
          <w:szCs w:val="28"/>
        </w:rPr>
        <w:t>разработкой программ на языке Ассемблера с использованием арифметических операций.</w:t>
      </w:r>
    </w:p>
    <w:p w14:paraId="73D1C752" w14:textId="5AED72CC" w:rsidR="00211736" w:rsidRPr="003D0562" w:rsidRDefault="00226ECF" w:rsidP="00803957">
      <w:pPr>
        <w:spacing w:line="360" w:lineRule="auto"/>
        <w:ind w:firstLine="0"/>
        <w:jc w:val="left"/>
        <w:rPr>
          <w:b/>
          <w:sz w:val="28"/>
          <w:szCs w:val="28"/>
        </w:rPr>
      </w:pPr>
      <w:r w:rsidRPr="003D0562">
        <w:rPr>
          <w:b/>
          <w:sz w:val="28"/>
          <w:szCs w:val="28"/>
        </w:rPr>
        <w:t xml:space="preserve"> </w:t>
      </w:r>
    </w:p>
    <w:sectPr w:rsidR="00211736" w:rsidRPr="003D0562">
      <w:footerReference w:type="default" r:id="rId11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7D7C4C" w14:textId="77777777" w:rsidR="00E07A5E" w:rsidRDefault="00E07A5E">
      <w:r>
        <w:separator/>
      </w:r>
    </w:p>
  </w:endnote>
  <w:endnote w:type="continuationSeparator" w:id="0">
    <w:p w14:paraId="3322E360" w14:textId="77777777" w:rsidR="00E07A5E" w:rsidRDefault="00E07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31724859" w:rsidR="00B25DFE" w:rsidRPr="00653F61" w:rsidRDefault="00B25DFE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121.1151.05.02</w:t>
          </w:r>
        </w:p>
      </w:tc>
    </w:tr>
    <w:tr w:rsidR="00B25DF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24722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55AB2E16" w:rsidR="00B25DFE" w:rsidRPr="00365D52" w:rsidRDefault="00B25DFE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Арифметические операции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F57988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B25DF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B658D4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BF7874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ED4F3A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317655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24722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B25DFE" w:rsidRPr="000B4897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B25DF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24722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24722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B25DF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B25DFE" w:rsidRDefault="00B25DF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55F405FF" w:rsidR="00B25DFE" w:rsidRPr="003D0562" w:rsidRDefault="00B25DFE" w:rsidP="003D0562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9AC3687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C52A9C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AF2E87" w14:textId="77777777" w:rsidR="00E07A5E" w:rsidRDefault="00E07A5E">
      <w:r>
        <w:separator/>
      </w:r>
    </w:p>
  </w:footnote>
  <w:footnote w:type="continuationSeparator" w:id="0">
    <w:p w14:paraId="049569D5" w14:textId="77777777" w:rsidR="00E07A5E" w:rsidRDefault="00E07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19"/>
  </w:num>
  <w:num w:numId="5">
    <w:abstractNumId w:val="17"/>
  </w:num>
  <w:num w:numId="6">
    <w:abstractNumId w:val="24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5"/>
  </w:num>
  <w:num w:numId="16">
    <w:abstractNumId w:val="20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3"/>
  </w:num>
  <w:num w:numId="22">
    <w:abstractNumId w:val="16"/>
  </w:num>
  <w:num w:numId="23">
    <w:abstractNumId w:val="18"/>
  </w:num>
  <w:num w:numId="24">
    <w:abstractNumId w:val="21"/>
  </w:num>
  <w:num w:numId="25">
    <w:abstractNumId w:val="1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2176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48</cp:revision>
  <cp:lastPrinted>2015-09-20T08:44:00Z</cp:lastPrinted>
  <dcterms:created xsi:type="dcterms:W3CDTF">2016-09-25T11:38:00Z</dcterms:created>
  <dcterms:modified xsi:type="dcterms:W3CDTF">2018-04-19T10:39:00Z</dcterms:modified>
</cp:coreProperties>
</file>