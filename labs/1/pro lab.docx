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A6677" w14:textId="14137479" w:rsidR="00251A23" w:rsidRPr="00251A23" w:rsidRDefault="00251A23" w:rsidP="00251A23">
      <w:pPr>
        <w:pStyle w:val="af2"/>
        <w:numPr>
          <w:ilvl w:val="0"/>
          <w:numId w:val="29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Постановка задачі</w:t>
      </w:r>
    </w:p>
    <w:p w14:paraId="49680D23" w14:textId="2C230E88" w:rsidR="00251A23" w:rsidRPr="00251A23" w:rsidRDefault="00251A23" w:rsidP="00251A23">
      <w:p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Розробити та виконати програму на мові Асемблер з лінійною структурою, яка буде вирішувати завдання: </w:t>
      </w:r>
      <m:oMath>
        <m:r>
          <w:rPr>
            <w:rFonts w:ascii="Cambria Math" w:hAnsi="Cambria Math"/>
            <w:sz w:val="28"/>
            <w:szCs w:val="28"/>
            <w:lang w:val="uk-UA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(y-1)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+x*y </m:t>
        </m:r>
      </m:oMath>
      <w:r>
        <w:rPr>
          <w:sz w:val="28"/>
          <w:szCs w:val="28"/>
          <w:lang w:val="uk-UA"/>
        </w:rPr>
        <w:t xml:space="preserve">. Розрахунки виконати для типів даних байт та слово. Операнди і результати роботи програми розмістити в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251A23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яті</w:t>
      </w:r>
      <w:r>
        <w:rPr>
          <w:sz w:val="28"/>
          <w:szCs w:val="28"/>
          <w:lang w:val="en-US"/>
        </w:rPr>
        <w:t>.</w:t>
      </w:r>
    </w:p>
    <w:p w14:paraId="307BB091" w14:textId="65039014" w:rsidR="00251A23" w:rsidRPr="00251A23" w:rsidRDefault="00251A23" w:rsidP="00251A23">
      <w:pPr>
        <w:pStyle w:val="af2"/>
        <w:numPr>
          <w:ilvl w:val="0"/>
          <w:numId w:val="29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Текст програми:</w:t>
      </w:r>
    </w:p>
    <w:p w14:paraId="4EB19F0D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28"/>
          <w:szCs w:val="28"/>
          <w:lang w:val="uk-UA"/>
        </w:rPr>
        <w:t xml:space="preserve">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dat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segment</w:t>
      </w:r>
      <w:proofErr w:type="spellEnd"/>
    </w:p>
    <w:p w14:paraId="0F2F8CB8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x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db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2</w:t>
      </w:r>
    </w:p>
    <w:p w14:paraId="2E361DE6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y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db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4</w:t>
      </w:r>
    </w:p>
    <w:p w14:paraId="6D25DD17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tmp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db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?</w:t>
      </w:r>
    </w:p>
    <w:p w14:paraId="609FA1B5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z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dw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?</w:t>
      </w:r>
    </w:p>
    <w:p w14:paraId="670B7B63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dat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ends</w:t>
      </w:r>
      <w:proofErr w:type="spellEnd"/>
    </w:p>
    <w:p w14:paraId="3E896E9D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proofErr w:type="spellStart"/>
      <w:r w:rsidRPr="00251A23">
        <w:rPr>
          <w:rFonts w:ascii="Consolas" w:hAnsi="Consolas"/>
          <w:sz w:val="18"/>
          <w:szCs w:val="28"/>
          <w:lang w:val="uk-UA"/>
        </w:rPr>
        <w:t>cod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segment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</w:t>
      </w:r>
    </w:p>
    <w:p w14:paraId="39655B39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assume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ds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: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dat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,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cs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: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cod</w:t>
      </w:r>
      <w:proofErr w:type="spellEnd"/>
    </w:p>
    <w:p w14:paraId="0069598D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start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>:</w:t>
      </w:r>
    </w:p>
    <w:p w14:paraId="649D2068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mov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ax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,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dat</w:t>
      </w:r>
      <w:proofErr w:type="spellEnd"/>
    </w:p>
    <w:p w14:paraId="7AF119BC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mov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ds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,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ax</w:t>
      </w:r>
      <w:proofErr w:type="spellEnd"/>
    </w:p>
    <w:p w14:paraId="0E75355D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xor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ax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,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ax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>,</w:t>
      </w:r>
    </w:p>
    <w:p w14:paraId="418CF233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mov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al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>, x</w:t>
      </w:r>
    </w:p>
    <w:p w14:paraId="573457F5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mul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y</w:t>
      </w:r>
    </w:p>
    <w:p w14:paraId="0E1F2C25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mov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tmp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,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al</w:t>
      </w:r>
      <w:proofErr w:type="spellEnd"/>
    </w:p>
    <w:p w14:paraId="5CED4E9F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add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x, 1</w:t>
      </w:r>
    </w:p>
    <w:p w14:paraId="16EE1908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sub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y, 1</w:t>
      </w:r>
    </w:p>
    <w:p w14:paraId="474317A1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mov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al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>, x</w:t>
      </w:r>
    </w:p>
    <w:p w14:paraId="73EE5F84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mov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bl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>, y</w:t>
      </w:r>
    </w:p>
    <w:p w14:paraId="1AD3379A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div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bl</w:t>
      </w:r>
      <w:proofErr w:type="spellEnd"/>
    </w:p>
    <w:p w14:paraId="3408D11C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add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al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,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tmp</w:t>
      </w:r>
      <w:proofErr w:type="spellEnd"/>
    </w:p>
    <w:p w14:paraId="514AE18F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cbw</w:t>
      </w:r>
      <w:proofErr w:type="spellEnd"/>
    </w:p>
    <w:p w14:paraId="40BC023E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mov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z,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ax</w:t>
      </w:r>
      <w:proofErr w:type="spellEnd"/>
    </w:p>
    <w:p w14:paraId="07AECF75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mov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ah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>, 4ch</w:t>
      </w:r>
    </w:p>
    <w:p w14:paraId="58596131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int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21h</w:t>
      </w:r>
    </w:p>
    <w:p w14:paraId="77F27CA6" w14:textId="77777777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r w:rsidRPr="00251A23">
        <w:rPr>
          <w:rFonts w:ascii="Consolas" w:hAnsi="Consolas"/>
          <w:sz w:val="18"/>
          <w:szCs w:val="28"/>
          <w:lang w:val="uk-UA"/>
        </w:rPr>
        <w:t xml:space="preserve">   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cod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ends</w:t>
      </w:r>
      <w:proofErr w:type="spellEnd"/>
    </w:p>
    <w:p w14:paraId="54BB3BB0" w14:textId="2CA4E311" w:rsidR="00251A23" w:rsidRPr="00251A23" w:rsidRDefault="00251A23" w:rsidP="00251A23">
      <w:pPr>
        <w:spacing w:line="360" w:lineRule="auto"/>
        <w:ind w:firstLine="0"/>
        <w:jc w:val="left"/>
        <w:rPr>
          <w:rFonts w:ascii="Consolas" w:hAnsi="Consolas"/>
          <w:sz w:val="18"/>
          <w:szCs w:val="28"/>
          <w:lang w:val="uk-UA"/>
        </w:rPr>
      </w:pPr>
      <w:proofErr w:type="spellStart"/>
      <w:r w:rsidRPr="00251A23">
        <w:rPr>
          <w:rFonts w:ascii="Consolas" w:hAnsi="Consolas"/>
          <w:sz w:val="18"/>
          <w:szCs w:val="28"/>
          <w:lang w:val="uk-UA"/>
        </w:rPr>
        <w:t>end</w:t>
      </w:r>
      <w:proofErr w:type="spellEnd"/>
      <w:r w:rsidRPr="00251A23">
        <w:rPr>
          <w:rFonts w:ascii="Consolas" w:hAnsi="Consolas"/>
          <w:sz w:val="18"/>
          <w:szCs w:val="28"/>
          <w:lang w:val="uk-UA"/>
        </w:rPr>
        <w:t xml:space="preserve"> </w:t>
      </w:r>
      <w:proofErr w:type="spellStart"/>
      <w:r w:rsidRPr="00251A23">
        <w:rPr>
          <w:rFonts w:ascii="Consolas" w:hAnsi="Consolas"/>
          <w:sz w:val="18"/>
          <w:szCs w:val="28"/>
          <w:lang w:val="uk-UA"/>
        </w:rPr>
        <w:t>start</w:t>
      </w:r>
      <w:proofErr w:type="spellEnd"/>
    </w:p>
    <w:p w14:paraId="585373A5" w14:textId="66D4767D" w:rsidR="00251A23" w:rsidRDefault="00251A23" w:rsidP="00EC3BDD">
      <w:pPr>
        <w:spacing w:line="360" w:lineRule="auto"/>
        <w:ind w:left="142" w:firstLine="709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D274BF" wp14:editId="47D5AD56">
            <wp:extent cx="3081742" cy="17621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406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C752" w14:textId="716AA6BD" w:rsidR="00211736" w:rsidRPr="00251A23" w:rsidRDefault="00251A23" w:rsidP="00251A23">
      <w:pPr>
        <w:tabs>
          <w:tab w:val="left" w:pos="1305"/>
        </w:tabs>
        <w:spacing w:line="360" w:lineRule="auto"/>
        <w:ind w:left="142" w:firstLine="709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Висновок: </w:t>
      </w:r>
      <w:r>
        <w:rPr>
          <w:sz w:val="28"/>
          <w:szCs w:val="28"/>
          <w:lang w:val="uk-UA"/>
        </w:rPr>
        <w:t>виконавши лабораторну роботу, я здобув навички виконання розрахунків на мові Асемблер з використанням арифметичних команд.</w:t>
      </w:r>
      <w:bookmarkStart w:id="0" w:name="_GoBack"/>
      <w:bookmarkEnd w:id="0"/>
    </w:p>
    <w:sectPr w:rsidR="00211736" w:rsidRPr="00251A23">
      <w:footerReference w:type="default" r:id="rId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96498" w14:textId="77777777" w:rsidR="00B0080D" w:rsidRDefault="00B0080D">
      <w:r>
        <w:separator/>
      </w:r>
    </w:p>
  </w:endnote>
  <w:endnote w:type="continuationSeparator" w:id="0">
    <w:p w14:paraId="6EDA1C85" w14:textId="77777777" w:rsidR="00B0080D" w:rsidRDefault="00B00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C1C6679" w:rsidR="003D0562" w:rsidRPr="00251A23" w:rsidRDefault="00251A23" w:rsidP="00251A23">
          <w:pPr>
            <w:pStyle w:val="a4"/>
            <w:ind w:right="-114" w:firstLine="0"/>
            <w:jc w:val="center"/>
            <w:rPr>
              <w:sz w:val="40"/>
              <w:lang w:val="uk-UA"/>
            </w:rPr>
          </w:pPr>
          <w:r>
            <w:rPr>
              <w:sz w:val="40"/>
            </w:rPr>
            <w:t>121.1151.</w:t>
          </w:r>
          <w:r>
            <w:rPr>
              <w:sz w:val="40"/>
              <w:lang w:val="uk-UA"/>
            </w:rPr>
            <w:t>21.</w:t>
          </w:r>
          <w:r w:rsidR="003D0562">
            <w:rPr>
              <w:sz w:val="40"/>
            </w:rPr>
            <w:t>0</w:t>
          </w:r>
          <w:r>
            <w:rPr>
              <w:sz w:val="40"/>
              <w:lang w:val="uk-UA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0589825E" w:rsidR="00EA7507" w:rsidRPr="00BF7874" w:rsidRDefault="00EA7507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7EDA7" w14:textId="77777777" w:rsidR="00B0080D" w:rsidRDefault="00B0080D">
      <w:r>
        <w:separator/>
      </w:r>
    </w:p>
  </w:footnote>
  <w:footnote w:type="continuationSeparator" w:id="0">
    <w:p w14:paraId="1B9F84B1" w14:textId="77777777" w:rsidR="00B0080D" w:rsidRDefault="00B00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16BF"/>
    <w:multiLevelType w:val="hybridMultilevel"/>
    <w:tmpl w:val="B2E45D52"/>
    <w:lvl w:ilvl="0" w:tplc="8F3086E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6262BE"/>
    <w:multiLevelType w:val="hybridMultilevel"/>
    <w:tmpl w:val="CCB83142"/>
    <w:lvl w:ilvl="0" w:tplc="6DA03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347724"/>
    <w:multiLevelType w:val="hybridMultilevel"/>
    <w:tmpl w:val="0E588A46"/>
    <w:lvl w:ilvl="0" w:tplc="3B8AA4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7" w15:restartNumberingAfterBreak="0">
    <w:nsid w:val="59A14532"/>
    <w:multiLevelType w:val="hybridMultilevel"/>
    <w:tmpl w:val="E9CA9D98"/>
    <w:lvl w:ilvl="0" w:tplc="B50862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0240A2"/>
    <w:multiLevelType w:val="hybridMultilevel"/>
    <w:tmpl w:val="CE2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21"/>
  </w:num>
  <w:num w:numId="5">
    <w:abstractNumId w:val="19"/>
  </w:num>
  <w:num w:numId="6">
    <w:abstractNumId w:val="26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  <w:num w:numId="12">
    <w:abstractNumId w:val="12"/>
  </w:num>
  <w:num w:numId="13">
    <w:abstractNumId w:val="13"/>
  </w:num>
  <w:num w:numId="14">
    <w:abstractNumId w:val="16"/>
  </w:num>
  <w:num w:numId="15">
    <w:abstractNumId w:val="27"/>
  </w:num>
  <w:num w:numId="16">
    <w:abstractNumId w:val="22"/>
  </w:num>
  <w:num w:numId="17">
    <w:abstractNumId w:val="2"/>
  </w:num>
  <w:num w:numId="18">
    <w:abstractNumId w:val="8"/>
  </w:num>
  <w:num w:numId="19">
    <w:abstractNumId w:val="14"/>
  </w:num>
  <w:num w:numId="20">
    <w:abstractNumId w:val="11"/>
  </w:num>
  <w:num w:numId="21">
    <w:abstractNumId w:val="25"/>
  </w:num>
  <w:num w:numId="22">
    <w:abstractNumId w:val="18"/>
  </w:num>
  <w:num w:numId="23">
    <w:abstractNumId w:val="20"/>
  </w:num>
  <w:num w:numId="24">
    <w:abstractNumId w:val="23"/>
  </w:num>
  <w:num w:numId="25">
    <w:abstractNumId w:val="17"/>
  </w:num>
  <w:num w:numId="26">
    <w:abstractNumId w:val="24"/>
  </w:num>
  <w:num w:numId="27">
    <w:abstractNumId w:val="3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120C7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26ECF"/>
    <w:rsid w:val="00241BF6"/>
    <w:rsid w:val="00242472"/>
    <w:rsid w:val="00244DA5"/>
    <w:rsid w:val="0024722F"/>
    <w:rsid w:val="00251A23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D0562"/>
    <w:rsid w:val="003D3CB5"/>
    <w:rsid w:val="003D4915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E00"/>
    <w:rsid w:val="00493E7C"/>
    <w:rsid w:val="00497085"/>
    <w:rsid w:val="004C60DE"/>
    <w:rsid w:val="004D7236"/>
    <w:rsid w:val="004F36C7"/>
    <w:rsid w:val="004F6838"/>
    <w:rsid w:val="004F73C4"/>
    <w:rsid w:val="005072BD"/>
    <w:rsid w:val="00520AE2"/>
    <w:rsid w:val="00527848"/>
    <w:rsid w:val="0053023F"/>
    <w:rsid w:val="005332E9"/>
    <w:rsid w:val="00534634"/>
    <w:rsid w:val="00547F05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14CB6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B50ED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A34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6273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080D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5150"/>
    <w:rsid w:val="00BD7674"/>
    <w:rsid w:val="00BE0189"/>
    <w:rsid w:val="00BF0448"/>
    <w:rsid w:val="00BF291D"/>
    <w:rsid w:val="00BF7874"/>
    <w:rsid w:val="00C06738"/>
    <w:rsid w:val="00C117AC"/>
    <w:rsid w:val="00C16261"/>
    <w:rsid w:val="00C16F84"/>
    <w:rsid w:val="00C21C83"/>
    <w:rsid w:val="00C2362A"/>
    <w:rsid w:val="00C26095"/>
    <w:rsid w:val="00C40B70"/>
    <w:rsid w:val="00C53064"/>
    <w:rsid w:val="00C57CF7"/>
    <w:rsid w:val="00C65090"/>
    <w:rsid w:val="00C67F6C"/>
    <w:rsid w:val="00C72032"/>
    <w:rsid w:val="00C72659"/>
    <w:rsid w:val="00C763DC"/>
    <w:rsid w:val="00C912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B656A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A7"/>
    <w:rsid w:val="00EA0EDA"/>
    <w:rsid w:val="00EA591A"/>
    <w:rsid w:val="00EA7507"/>
    <w:rsid w:val="00EB07AF"/>
    <w:rsid w:val="00EC3BDD"/>
    <w:rsid w:val="00EC7A3E"/>
    <w:rsid w:val="00ED4F3A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34AA2"/>
    <w:rsid w:val="00F42930"/>
    <w:rsid w:val="00F55C81"/>
    <w:rsid w:val="00F57988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1889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39</cp:revision>
  <cp:lastPrinted>2015-09-20T08:44:00Z</cp:lastPrinted>
  <dcterms:created xsi:type="dcterms:W3CDTF">2016-09-25T11:38:00Z</dcterms:created>
  <dcterms:modified xsi:type="dcterms:W3CDTF">2018-05-18T07:56:00Z</dcterms:modified>
</cp:coreProperties>
</file>